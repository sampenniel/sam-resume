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666C5" w:rsidP="00913946">
            <w:pPr>
              <w:pStyle w:val="Title"/>
            </w:pPr>
            <w:r>
              <w:t>SAM PENNIEL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GNANARAJ</w:t>
            </w:r>
          </w:p>
          <w:p w:rsidR="00692703" w:rsidRPr="00CF1A49" w:rsidRDefault="006666C5" w:rsidP="00913946">
            <w:pPr>
              <w:pStyle w:val="ContactInfo"/>
              <w:contextualSpacing w:val="0"/>
            </w:pPr>
            <w:r>
              <w:t>CIOMBATORE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6DE2DEC19E24453AF11E13B00231F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9342811832</w:t>
            </w:r>
          </w:p>
          <w:p w:rsidR="00692703" w:rsidRPr="00CF1A49" w:rsidRDefault="006666C5" w:rsidP="006666C5">
            <w:pPr>
              <w:pStyle w:val="ContactInfoEmphasis"/>
              <w:contextualSpacing w:val="0"/>
            </w:pPr>
            <w:r>
              <w:t>SAMPENNIEL@KARUNYA.EDU.IN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5C00DBD7B2147899AB5B3F2D05F433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08274A5394D74DC3BDEEC6255EE3BD7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666C5" w:rsidP="006666C5">
            <w:pPr>
              <w:contextualSpacing w:val="0"/>
            </w:pPr>
            <w:r>
              <w:t>An enthusiastic recent graduate seeking a role in a dynamic company to begin my career and gain hands on experience, while building a strong and valuable skillset.</w:t>
            </w:r>
          </w:p>
        </w:tc>
      </w:tr>
    </w:tbl>
    <w:p w:rsidR="004E01EB" w:rsidRPr="00CF1A49" w:rsidRDefault="00AA36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56BBC9919B9457AB75D70966DAA28A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932F0" w:rsidP="001D0BF1">
            <w:pPr>
              <w:pStyle w:val="Heading3"/>
              <w:contextualSpacing w:val="0"/>
              <w:outlineLvl w:val="2"/>
            </w:pPr>
            <w:r>
              <w:t>2024</w:t>
            </w:r>
            <w:r w:rsidR="001D0BF1" w:rsidRPr="00CF1A49">
              <w:t xml:space="preserve"> – </w:t>
            </w:r>
            <w:r>
              <w:t>2028</w:t>
            </w:r>
          </w:p>
          <w:p w:rsidR="001E3120" w:rsidRPr="00CF1A49" w:rsidRDefault="008932F0" w:rsidP="008932F0">
            <w:pPr>
              <w:pStyle w:val="Heading2"/>
              <w:contextualSpacing w:val="0"/>
            </w:pPr>
            <w:r>
              <w:t>software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nehru pvt ltd.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D128D23B00FB440DA211BE56DA61458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8932F0">
        <w:tc>
          <w:tcPr>
            <w:tcW w:w="9290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8932F0">
              <w:t>2024-2028</w:t>
            </w:r>
          </w:p>
          <w:p w:rsidR="001D0BF1" w:rsidRPr="00CF1A49" w:rsidRDefault="008932F0" w:rsidP="001D0BF1">
            <w:pPr>
              <w:pStyle w:val="Heading2"/>
              <w:contextualSpacing w:val="0"/>
              <w:outlineLvl w:val="1"/>
            </w:pPr>
            <w:r>
              <w:t>btech cse, karunya institute of technology and sciences.</w:t>
            </w:r>
          </w:p>
          <w:p w:rsidR="007538DC" w:rsidRPr="00CF1A49" w:rsidRDefault="007538DC" w:rsidP="008932F0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F1905D6828534E38B030231465C440B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8932F0" w:rsidP="006E1507">
            <w:pPr>
              <w:pStyle w:val="ListBullet"/>
              <w:contextualSpacing w:val="0"/>
            </w:pPr>
            <w:r>
              <w:t xml:space="preserve">Proficient in programming languages such as </w:t>
            </w:r>
            <w:proofErr w:type="spellStart"/>
            <w:proofErr w:type="gramStart"/>
            <w:r>
              <w:t>c,c</w:t>
            </w:r>
            <w:proofErr w:type="spellEnd"/>
            <w:r>
              <w:t>++</w:t>
            </w:r>
            <w:proofErr w:type="gramEnd"/>
            <w:r>
              <w:t>,python.</w:t>
            </w:r>
          </w:p>
          <w:p w:rsidR="001F4E6D" w:rsidRPr="006E1507" w:rsidRDefault="00CA3148" w:rsidP="008932F0">
            <w:pPr>
              <w:pStyle w:val="ListBullet"/>
              <w:contextualSpacing w:val="0"/>
            </w:pPr>
            <w:r>
              <w:t>Having more coding knowledge.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A3148" w:rsidP="006E1507">
            <w:pPr>
              <w:pStyle w:val="ListBullet"/>
              <w:contextualSpacing w:val="0"/>
            </w:pPr>
            <w:r>
              <w:t>Excellent in problem solving.</w:t>
            </w:r>
          </w:p>
          <w:p w:rsidR="001E3120" w:rsidRPr="006E1507" w:rsidRDefault="00CA3148" w:rsidP="006E1507">
            <w:pPr>
              <w:pStyle w:val="ListBullet"/>
              <w:contextualSpacing w:val="0"/>
            </w:pPr>
            <w:r>
              <w:t xml:space="preserve">Excellent in critical </w:t>
            </w:r>
            <w:proofErr w:type="gramStart"/>
            <w:r>
              <w:t>thinking .</w:t>
            </w:r>
            <w:proofErr w:type="gramEnd"/>
          </w:p>
          <w:p w:rsidR="001E3120" w:rsidRPr="006E1507" w:rsidRDefault="00CA3148" w:rsidP="00CA3148">
            <w:pPr>
              <w:pStyle w:val="ListBullet"/>
              <w:contextualSpacing w:val="0"/>
            </w:pPr>
            <w:r>
              <w:t>Excellent in logical thinking.</w:t>
            </w:r>
          </w:p>
        </w:tc>
      </w:tr>
    </w:tbl>
    <w:p w:rsidR="00AD782D" w:rsidRPr="00CF1A49" w:rsidRDefault="00CA3148" w:rsidP="0062312F">
      <w:pPr>
        <w:pStyle w:val="Heading1"/>
      </w:pPr>
      <w:r>
        <w:t>languages</w:t>
      </w:r>
    </w:p>
    <w:p w:rsidR="00CA3148" w:rsidRDefault="00CA3148" w:rsidP="00CA3148">
      <w:r>
        <w:t>~</w:t>
      </w:r>
      <w:proofErr w:type="spellStart"/>
      <w:r>
        <w:t>english</w:t>
      </w:r>
      <w:proofErr w:type="spellEnd"/>
      <w:r>
        <w:t xml:space="preserve"> </w:t>
      </w:r>
    </w:p>
    <w:p w:rsidR="00CA3148" w:rsidRDefault="00CA3148" w:rsidP="00CA3148">
      <w:r>
        <w:t>~</w:t>
      </w:r>
      <w:proofErr w:type="spellStart"/>
      <w:r>
        <w:t>tamil</w:t>
      </w:r>
      <w:proofErr w:type="spellEnd"/>
    </w:p>
    <w:p w:rsidR="00CA3148" w:rsidRDefault="00CA3148" w:rsidP="00CA3148"/>
    <w:p w:rsidR="00CA3148" w:rsidRDefault="00CA3148" w:rsidP="00CA3148">
      <w:pPr>
        <w:pStyle w:val="Heading1"/>
      </w:pPr>
      <w:r>
        <w:t>contact info</w:t>
      </w:r>
    </w:p>
    <w:p w:rsidR="00CA3148" w:rsidRDefault="00CA3148" w:rsidP="00CA3148">
      <w:r>
        <w:t xml:space="preserve">email: </w:t>
      </w:r>
      <w:hyperlink r:id="rId7" w:history="1">
        <w:r w:rsidRPr="003301DB">
          <w:rPr>
            <w:rStyle w:val="Hyperlink"/>
          </w:rPr>
          <w:t>sampenniel@karunya.edu.in</w:t>
        </w:r>
      </w:hyperlink>
    </w:p>
    <w:p w:rsidR="00CA3148" w:rsidRDefault="00CA3148" w:rsidP="00CA3148">
      <w:r>
        <w:t>phone:9342811832</w:t>
      </w:r>
    </w:p>
    <w:p w:rsidR="00CA3148" w:rsidRDefault="000D1447" w:rsidP="00CA3148">
      <w:r>
        <w:t xml:space="preserve">location: </w:t>
      </w:r>
      <w:proofErr w:type="spellStart"/>
      <w:proofErr w:type="gramStart"/>
      <w:r>
        <w:t>pattukkottai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thanjavur</w:t>
      </w:r>
      <w:proofErr w:type="spellEnd"/>
      <w:r>
        <w:t xml:space="preserve"> district, </w:t>
      </w:r>
    </w:p>
    <w:p w:rsidR="000D1447" w:rsidRPr="00CA3148" w:rsidRDefault="000D1447" w:rsidP="00CA3148">
      <w:r>
        <w:t xml:space="preserve">                 </w:t>
      </w:r>
      <w:proofErr w:type="spellStart"/>
      <w:r>
        <w:t>tamilnadu</w:t>
      </w:r>
      <w:proofErr w:type="spellEnd"/>
      <w:r>
        <w:t>, India.</w:t>
      </w:r>
      <w:bookmarkStart w:id="0" w:name="_GoBack"/>
      <w:bookmarkEnd w:id="0"/>
    </w:p>
    <w:sectPr w:rsidR="000D1447" w:rsidRPr="00CA314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3E" w:rsidRDefault="00AA363E" w:rsidP="0068194B">
      <w:r>
        <w:separator/>
      </w:r>
    </w:p>
    <w:p w:rsidR="00AA363E" w:rsidRDefault="00AA363E"/>
    <w:p w:rsidR="00AA363E" w:rsidRDefault="00AA363E"/>
  </w:endnote>
  <w:endnote w:type="continuationSeparator" w:id="0">
    <w:p w:rsidR="00AA363E" w:rsidRDefault="00AA363E" w:rsidP="0068194B">
      <w:r>
        <w:continuationSeparator/>
      </w:r>
    </w:p>
    <w:p w:rsidR="00AA363E" w:rsidRDefault="00AA363E"/>
    <w:p w:rsidR="00AA363E" w:rsidRDefault="00AA3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3E" w:rsidRDefault="00AA363E" w:rsidP="0068194B">
      <w:r>
        <w:separator/>
      </w:r>
    </w:p>
    <w:p w:rsidR="00AA363E" w:rsidRDefault="00AA363E"/>
    <w:p w:rsidR="00AA363E" w:rsidRDefault="00AA363E"/>
  </w:footnote>
  <w:footnote w:type="continuationSeparator" w:id="0">
    <w:p w:rsidR="00AA363E" w:rsidRDefault="00AA363E" w:rsidP="0068194B">
      <w:r>
        <w:continuationSeparator/>
      </w:r>
    </w:p>
    <w:p w:rsidR="00AA363E" w:rsidRDefault="00AA363E"/>
    <w:p w:rsidR="00AA363E" w:rsidRDefault="00AA363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D3F07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C5"/>
    <w:rsid w:val="000001EF"/>
    <w:rsid w:val="00007322"/>
    <w:rsid w:val="00007728"/>
    <w:rsid w:val="00012D66"/>
    <w:rsid w:val="00024584"/>
    <w:rsid w:val="00024730"/>
    <w:rsid w:val="00055E95"/>
    <w:rsid w:val="0007021F"/>
    <w:rsid w:val="000B2BA5"/>
    <w:rsid w:val="000D144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66C5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2F0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63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3D7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3148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7D6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CBD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6BA27"/>
  <w15:chartTrackingRefBased/>
  <w15:docId w15:val="{BF6830E1-FC39-4489-8E01-15485FA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mpenniel@karunya.edu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279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E2DEC19E24453AF11E13B0023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3247-85D3-4FA9-A7F4-7C47DA021310}"/>
      </w:docPartPr>
      <w:docPartBody>
        <w:p w:rsidR="00E36D67" w:rsidRDefault="004A3BDD">
          <w:pPr>
            <w:pStyle w:val="B6DE2DEC19E24453AF11E13B00231FDF"/>
          </w:pPr>
          <w:r w:rsidRPr="00CF1A49">
            <w:t>·</w:t>
          </w:r>
        </w:p>
      </w:docPartBody>
    </w:docPart>
    <w:docPart>
      <w:docPartPr>
        <w:name w:val="55C00DBD7B2147899AB5B3F2D05F4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8E695-AD89-4F0A-A03F-73542BA71DF7}"/>
      </w:docPartPr>
      <w:docPartBody>
        <w:p w:rsidR="00E36D67" w:rsidRDefault="004A3BDD">
          <w:pPr>
            <w:pStyle w:val="55C00DBD7B2147899AB5B3F2D05F433A"/>
          </w:pPr>
          <w:r w:rsidRPr="00CF1A49">
            <w:t>·</w:t>
          </w:r>
        </w:p>
      </w:docPartBody>
    </w:docPart>
    <w:docPart>
      <w:docPartPr>
        <w:name w:val="08274A5394D74DC3BDEEC6255EE3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7E37-0156-4463-A3CB-68CFCBEB99A2}"/>
      </w:docPartPr>
      <w:docPartBody>
        <w:p w:rsidR="00E36D67" w:rsidRDefault="004A3BDD">
          <w:pPr>
            <w:pStyle w:val="08274A5394D74DC3BDEEC6255EE3BD79"/>
          </w:pPr>
          <w:r w:rsidRPr="00CF1A49">
            <w:t>·</w:t>
          </w:r>
        </w:p>
      </w:docPartBody>
    </w:docPart>
    <w:docPart>
      <w:docPartPr>
        <w:name w:val="F56BBC9919B9457AB75D70966DAA2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0577-680B-4019-90B4-712CBD0089F7}"/>
      </w:docPartPr>
      <w:docPartBody>
        <w:p w:rsidR="00E36D67" w:rsidRDefault="004A3BDD">
          <w:pPr>
            <w:pStyle w:val="F56BBC9919B9457AB75D70966DAA28A9"/>
          </w:pPr>
          <w:r w:rsidRPr="00CF1A49">
            <w:t>Experience</w:t>
          </w:r>
        </w:p>
      </w:docPartBody>
    </w:docPart>
    <w:docPart>
      <w:docPartPr>
        <w:name w:val="D128D23B00FB440DA211BE56DA61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8CD6B-58B7-4AD6-B3FE-6C81CECEB6C6}"/>
      </w:docPartPr>
      <w:docPartBody>
        <w:p w:rsidR="00E36D67" w:rsidRDefault="004A3BDD">
          <w:pPr>
            <w:pStyle w:val="D128D23B00FB440DA211BE56DA614583"/>
          </w:pPr>
          <w:r w:rsidRPr="00CF1A49">
            <w:t>Education</w:t>
          </w:r>
        </w:p>
      </w:docPartBody>
    </w:docPart>
    <w:docPart>
      <w:docPartPr>
        <w:name w:val="F1905D6828534E38B030231465C44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30D40-0B03-4F09-86B6-4CF257B714B9}"/>
      </w:docPartPr>
      <w:docPartBody>
        <w:p w:rsidR="00E36D67" w:rsidRDefault="004A3BDD">
          <w:pPr>
            <w:pStyle w:val="F1905D6828534E38B030231465C440B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DD"/>
    <w:rsid w:val="004A3BDD"/>
    <w:rsid w:val="006E53F1"/>
    <w:rsid w:val="00E3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8B4D3B8FC417383659EA34F1CEB5A">
    <w:name w:val="DCC8B4D3B8FC417383659EA34F1CEB5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1550B569E6B491DA72895789860BAAB">
    <w:name w:val="91550B569E6B491DA72895789860BAAB"/>
  </w:style>
  <w:style w:type="paragraph" w:customStyle="1" w:styleId="BFEFA16D9E40424F842EA9F95F6F7711">
    <w:name w:val="BFEFA16D9E40424F842EA9F95F6F7711"/>
  </w:style>
  <w:style w:type="paragraph" w:customStyle="1" w:styleId="B6DE2DEC19E24453AF11E13B00231FDF">
    <w:name w:val="B6DE2DEC19E24453AF11E13B00231FDF"/>
  </w:style>
  <w:style w:type="paragraph" w:customStyle="1" w:styleId="4AFA1E5FBF6E48B2966F33D237C7D4AE">
    <w:name w:val="4AFA1E5FBF6E48B2966F33D237C7D4AE"/>
  </w:style>
  <w:style w:type="paragraph" w:customStyle="1" w:styleId="766E24E2E8B743FDB46ABCBD464CCA5F">
    <w:name w:val="766E24E2E8B743FDB46ABCBD464CCA5F"/>
  </w:style>
  <w:style w:type="paragraph" w:customStyle="1" w:styleId="55C00DBD7B2147899AB5B3F2D05F433A">
    <w:name w:val="55C00DBD7B2147899AB5B3F2D05F433A"/>
  </w:style>
  <w:style w:type="paragraph" w:customStyle="1" w:styleId="3DB499DC20C2427AA1699E705431A5D6">
    <w:name w:val="3DB499DC20C2427AA1699E705431A5D6"/>
  </w:style>
  <w:style w:type="paragraph" w:customStyle="1" w:styleId="08274A5394D74DC3BDEEC6255EE3BD79">
    <w:name w:val="08274A5394D74DC3BDEEC6255EE3BD79"/>
  </w:style>
  <w:style w:type="paragraph" w:customStyle="1" w:styleId="3BD788CF8D6849EB8289117EE365474E">
    <w:name w:val="3BD788CF8D6849EB8289117EE365474E"/>
  </w:style>
  <w:style w:type="paragraph" w:customStyle="1" w:styleId="6420D223043943CDB41B3A572AE064B8">
    <w:name w:val="6420D223043943CDB41B3A572AE064B8"/>
  </w:style>
  <w:style w:type="paragraph" w:customStyle="1" w:styleId="F56BBC9919B9457AB75D70966DAA28A9">
    <w:name w:val="F56BBC9919B9457AB75D70966DAA28A9"/>
  </w:style>
  <w:style w:type="paragraph" w:customStyle="1" w:styleId="B54A6A8836924D27A859A52B57488BAC">
    <w:name w:val="B54A6A8836924D27A859A52B57488BAC"/>
  </w:style>
  <w:style w:type="paragraph" w:customStyle="1" w:styleId="0E2727E4C1D54501BC2A5288AF5F0517">
    <w:name w:val="0E2727E4C1D54501BC2A5288AF5F0517"/>
  </w:style>
  <w:style w:type="paragraph" w:customStyle="1" w:styleId="43188462B23E492098B046668629CDCE">
    <w:name w:val="43188462B23E492098B046668629CD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23BEC13CB54491A65E752EEEFC059B">
    <w:name w:val="7B23BEC13CB54491A65E752EEEFC059B"/>
  </w:style>
  <w:style w:type="paragraph" w:customStyle="1" w:styleId="53A2ADD4E0E44D67B07F4AB39B3ED574">
    <w:name w:val="53A2ADD4E0E44D67B07F4AB39B3ED574"/>
  </w:style>
  <w:style w:type="paragraph" w:customStyle="1" w:styleId="FD5106EE602C4D8AB98B2CD9E1367344">
    <w:name w:val="FD5106EE602C4D8AB98B2CD9E1367344"/>
  </w:style>
  <w:style w:type="paragraph" w:customStyle="1" w:styleId="2B1E2B4A5A4C4B9F9A18B9AB1D3F6C27">
    <w:name w:val="2B1E2B4A5A4C4B9F9A18B9AB1D3F6C27"/>
  </w:style>
  <w:style w:type="paragraph" w:customStyle="1" w:styleId="61B4E79B49F84B73AD2DA30AFEDBE2C7">
    <w:name w:val="61B4E79B49F84B73AD2DA30AFEDBE2C7"/>
  </w:style>
  <w:style w:type="paragraph" w:customStyle="1" w:styleId="43CB74C37B2D44A58B9277A78D372FEE">
    <w:name w:val="43CB74C37B2D44A58B9277A78D372FEE"/>
  </w:style>
  <w:style w:type="paragraph" w:customStyle="1" w:styleId="BAF3FD668E4D4426B696A7931421BD6B">
    <w:name w:val="BAF3FD668E4D4426B696A7931421BD6B"/>
  </w:style>
  <w:style w:type="paragraph" w:customStyle="1" w:styleId="D128D23B00FB440DA211BE56DA614583">
    <w:name w:val="D128D23B00FB440DA211BE56DA614583"/>
  </w:style>
  <w:style w:type="paragraph" w:customStyle="1" w:styleId="3348872EB3884A4FBEE64B4C8189AE15">
    <w:name w:val="3348872EB3884A4FBEE64B4C8189AE15"/>
  </w:style>
  <w:style w:type="paragraph" w:customStyle="1" w:styleId="8225EE0E87B1415EAD804B8B16A9CCFD">
    <w:name w:val="8225EE0E87B1415EAD804B8B16A9CCFD"/>
  </w:style>
  <w:style w:type="paragraph" w:customStyle="1" w:styleId="89AFC13486F846E698DAF829449E0CB4">
    <w:name w:val="89AFC13486F846E698DAF829449E0CB4"/>
  </w:style>
  <w:style w:type="paragraph" w:customStyle="1" w:styleId="A58A414B8E9B4EDF94C4F9F16ECD2DF1">
    <w:name w:val="A58A414B8E9B4EDF94C4F9F16ECD2DF1"/>
  </w:style>
  <w:style w:type="paragraph" w:customStyle="1" w:styleId="6E55995CD74742D4BC00E2036FF4AD6C">
    <w:name w:val="6E55995CD74742D4BC00E2036FF4AD6C"/>
  </w:style>
  <w:style w:type="paragraph" w:customStyle="1" w:styleId="E9DE831A58244EDA9CD53FD720D294B6">
    <w:name w:val="E9DE831A58244EDA9CD53FD720D294B6"/>
  </w:style>
  <w:style w:type="paragraph" w:customStyle="1" w:styleId="EDF3243013D64773B6618DBADA110BF7">
    <w:name w:val="EDF3243013D64773B6618DBADA110BF7"/>
  </w:style>
  <w:style w:type="paragraph" w:customStyle="1" w:styleId="5BEEAEC8FE7E4F11946587971E3FBF49">
    <w:name w:val="5BEEAEC8FE7E4F11946587971E3FBF49"/>
  </w:style>
  <w:style w:type="paragraph" w:customStyle="1" w:styleId="C664A1B145FC4876A59AEFE93EC632C3">
    <w:name w:val="C664A1B145FC4876A59AEFE93EC632C3"/>
  </w:style>
  <w:style w:type="paragraph" w:customStyle="1" w:styleId="99FE5BCC7B19454B8E3AADF4EFFE9E4E">
    <w:name w:val="99FE5BCC7B19454B8E3AADF4EFFE9E4E"/>
  </w:style>
  <w:style w:type="paragraph" w:customStyle="1" w:styleId="F1905D6828534E38B030231465C440BF">
    <w:name w:val="F1905D6828534E38B030231465C440BF"/>
  </w:style>
  <w:style w:type="paragraph" w:customStyle="1" w:styleId="72D8F7762EA7466C95FE5419F9A5D0FF">
    <w:name w:val="72D8F7762EA7466C95FE5419F9A5D0FF"/>
  </w:style>
  <w:style w:type="paragraph" w:customStyle="1" w:styleId="863E5D15FEA64D5A842AD2579648B906">
    <w:name w:val="863E5D15FEA64D5A842AD2579648B906"/>
  </w:style>
  <w:style w:type="paragraph" w:customStyle="1" w:styleId="0B7F2B77EC0441E78D8E00A337A3C2BC">
    <w:name w:val="0B7F2B77EC0441E78D8E00A337A3C2BC"/>
  </w:style>
  <w:style w:type="paragraph" w:customStyle="1" w:styleId="80E30B094E0F4C4DABE6829B9F078EC0">
    <w:name w:val="80E30B094E0F4C4DABE6829B9F078EC0"/>
  </w:style>
  <w:style w:type="paragraph" w:customStyle="1" w:styleId="652D7C254AB749CB9A482E5789224382">
    <w:name w:val="652D7C254AB749CB9A482E5789224382"/>
  </w:style>
  <w:style w:type="paragraph" w:customStyle="1" w:styleId="57B87BF26B3A4933AC19A56616C3F32E">
    <w:name w:val="57B87BF26B3A4933AC19A56616C3F32E"/>
  </w:style>
  <w:style w:type="paragraph" w:customStyle="1" w:styleId="556EB628CB3E4A17946C8E037D5FABD2">
    <w:name w:val="556EB628CB3E4A17946C8E037D5FA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Penniel S G</dc:creator>
  <cp:keywords/>
  <dc:description/>
  <cp:lastModifiedBy>Sam Penniel S G</cp:lastModifiedBy>
  <cp:revision>2</cp:revision>
  <dcterms:created xsi:type="dcterms:W3CDTF">2025-01-11T04:20:00Z</dcterms:created>
  <dcterms:modified xsi:type="dcterms:W3CDTF">2025-01-11T04:20:00Z</dcterms:modified>
  <cp:category/>
</cp:coreProperties>
</file>